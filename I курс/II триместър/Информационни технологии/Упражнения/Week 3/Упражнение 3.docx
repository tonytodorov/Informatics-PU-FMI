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ED4A0" w14:textId="259AEE9D" w:rsidR="00295F0A" w:rsidRDefault="00006241" w:rsidP="00006241">
      <w:pPr>
        <w:tabs>
          <w:tab w:val="left" w:pos="13892"/>
        </w:tabs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 w:rsidRPr="00006241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ПУ </w:t>
      </w:r>
      <w:r w:rsidRPr="00006241"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“</w:t>
      </w:r>
      <w:r w:rsidRPr="00006241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П</w:t>
      </w:r>
      <w:r w:rsidRPr="00006241"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.</w:t>
      </w:r>
      <w:r w:rsidRPr="00006241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 Хилендарски</w:t>
      </w:r>
      <w:r w:rsidRPr="00006241"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>”</w:t>
      </w:r>
      <w:r w:rsidRPr="00006241"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  <w:tab/>
      </w:r>
      <w:r w:rsidRPr="00006241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ФМИ</w:t>
      </w:r>
    </w:p>
    <w:p w14:paraId="43C0B9A7" w14:textId="2A77D720" w:rsidR="00074BE8" w:rsidRDefault="00074BE8" w:rsidP="00074BE8">
      <w:pPr>
        <w:tabs>
          <w:tab w:val="left" w:pos="13892"/>
        </w:tabs>
        <w:spacing w:before="960" w:after="960"/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>
        <w:rPr>
          <w:rFonts w:ascii="Arial" w:hAnsi="Arial" w:cs="Arial"/>
          <w:b/>
          <w:bCs/>
          <w:i/>
          <w:iCs/>
          <w:sz w:val="40"/>
          <w:szCs w:val="40"/>
          <w:u w:val="single"/>
        </w:rPr>
        <w:t>СПИСЪК</w:t>
      </w:r>
    </w:p>
    <w:p w14:paraId="5284AE7B" w14:textId="40A0FBA4" w:rsidR="00074BE8" w:rsidRDefault="00074BE8" w:rsidP="00074BE8">
      <w:pPr>
        <w:tabs>
          <w:tab w:val="left" w:pos="13892"/>
        </w:tabs>
        <w:spacing w:before="960" w:after="9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</w:t>
      </w:r>
      <w:r w:rsidRPr="00074BE8">
        <w:rPr>
          <w:rFonts w:ascii="Times New Roman" w:hAnsi="Times New Roman" w:cs="Times New Roman"/>
          <w:sz w:val="36"/>
          <w:szCs w:val="36"/>
        </w:rPr>
        <w:t>а студентите</w:t>
      </w:r>
    </w:p>
    <w:p w14:paraId="7AE2A16F" w14:textId="4CC14542" w:rsidR="00074BE8" w:rsidRPr="00EA6280" w:rsidRDefault="00074BE8" w:rsidP="00074BE8">
      <w:pPr>
        <w:tabs>
          <w:tab w:val="left" w:pos="13892"/>
        </w:tabs>
        <w:spacing w:after="0"/>
        <w:rPr>
          <w:rFonts w:ascii="Times New Roman" w:hAnsi="Times New Roman" w:cs="Times New Roman"/>
          <w:i/>
          <w:iCs/>
          <w:sz w:val="32"/>
          <w:szCs w:val="32"/>
        </w:rPr>
      </w:pPr>
      <w:r w:rsidRPr="00074BE8">
        <w:rPr>
          <w:rFonts w:ascii="Times New Roman" w:hAnsi="Times New Roman" w:cs="Times New Roman"/>
          <w:i/>
          <w:iCs/>
          <w:sz w:val="32"/>
          <w:szCs w:val="32"/>
          <w:u w:val="single"/>
        </w:rPr>
        <w:t>Специалност</w:t>
      </w:r>
      <w:r w:rsidRPr="00EA6280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  <w:r w:rsidR="002062D9" w:rsidRPr="00EA628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062D9" w:rsidRPr="00EA6280"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Dropdown1"/>
            <w:enabled/>
            <w:calcOnExit w:val="0"/>
            <w:ddList>
              <w:listEntry w:val="Изберете ..."/>
              <w:listEntry w:val="БИТ"/>
              <w:listEntry w:val="СТД"/>
              <w:listEntry w:val="СИ"/>
              <w:listEntry w:val="Математика"/>
              <w:listEntry w:val="Информатика"/>
            </w:ddList>
          </w:ffData>
        </w:fldChar>
      </w:r>
      <w:bookmarkStart w:id="0" w:name="Dropdown1"/>
      <w:r w:rsidR="002062D9" w:rsidRPr="00EA6280">
        <w:rPr>
          <w:rFonts w:ascii="Times New Roman" w:hAnsi="Times New Roman" w:cs="Times New Roman"/>
          <w:sz w:val="32"/>
          <w:szCs w:val="32"/>
        </w:rPr>
        <w:instrText xml:space="preserve"> FORMDROPDOWN </w:instrText>
      </w:r>
      <w:r w:rsidR="002B1E01">
        <w:rPr>
          <w:rFonts w:ascii="Times New Roman" w:hAnsi="Times New Roman" w:cs="Times New Roman"/>
          <w:sz w:val="32"/>
          <w:szCs w:val="32"/>
        </w:rPr>
      </w:r>
      <w:r w:rsidR="002B1E01">
        <w:rPr>
          <w:rFonts w:ascii="Times New Roman" w:hAnsi="Times New Roman" w:cs="Times New Roman"/>
          <w:sz w:val="32"/>
          <w:szCs w:val="32"/>
        </w:rPr>
        <w:fldChar w:fldCharType="separate"/>
      </w:r>
      <w:r w:rsidR="002062D9" w:rsidRPr="00EA6280">
        <w:rPr>
          <w:rFonts w:ascii="Times New Roman" w:hAnsi="Times New Roman" w:cs="Times New Roman"/>
          <w:sz w:val="32"/>
          <w:szCs w:val="32"/>
        </w:rPr>
        <w:fldChar w:fldCharType="end"/>
      </w:r>
      <w:bookmarkEnd w:id="0"/>
    </w:p>
    <w:p w14:paraId="6D161B00" w14:textId="25D26824" w:rsidR="00074BE8" w:rsidRPr="00074BE8" w:rsidRDefault="00074BE8" w:rsidP="00074BE8">
      <w:pPr>
        <w:tabs>
          <w:tab w:val="left" w:pos="13892"/>
        </w:tabs>
        <w:spacing w:after="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074BE8">
        <w:rPr>
          <w:rFonts w:ascii="Times New Roman" w:hAnsi="Times New Roman" w:cs="Times New Roman"/>
          <w:i/>
          <w:iCs/>
          <w:sz w:val="32"/>
          <w:szCs w:val="32"/>
          <w:u w:val="single"/>
        </w:rPr>
        <w:t>Форма на обучение</w:t>
      </w:r>
      <w:r w:rsidRPr="00EA6280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  <w:r w:rsidR="00EA6280" w:rsidRPr="00EA628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2062D9" w:rsidRPr="00EA6280">
        <w:rPr>
          <w:rFonts w:ascii="Times New Roman" w:hAnsi="Times New Roman" w:cs="Times New Roman"/>
          <w:sz w:val="32"/>
          <w:szCs w:val="32"/>
          <w:lang w:val="en-US"/>
        </w:rPr>
        <w:fldChar w:fldCharType="begin">
          <w:ffData>
            <w:name w:val="Dropdown2"/>
            <w:enabled/>
            <w:calcOnExit w:val="0"/>
            <w:ddList>
              <w:listEntry w:val="Изберете ..."/>
              <w:listEntry w:val="Дистанционно"/>
              <w:listEntry w:val="Редовно"/>
              <w:listEntry w:val="Задочно"/>
            </w:ddList>
          </w:ffData>
        </w:fldChar>
      </w:r>
      <w:bookmarkStart w:id="1" w:name="Dropdown2"/>
      <w:r w:rsidR="002062D9" w:rsidRPr="00EA6280">
        <w:rPr>
          <w:rFonts w:ascii="Times New Roman" w:hAnsi="Times New Roman" w:cs="Times New Roman"/>
          <w:sz w:val="32"/>
          <w:szCs w:val="32"/>
          <w:lang w:val="en-US"/>
        </w:rPr>
        <w:instrText xml:space="preserve"> FORMDROPDOWN </w:instrText>
      </w:r>
      <w:r w:rsidR="002B1E01">
        <w:rPr>
          <w:rFonts w:ascii="Times New Roman" w:hAnsi="Times New Roman" w:cs="Times New Roman"/>
          <w:sz w:val="32"/>
          <w:szCs w:val="32"/>
          <w:lang w:val="en-US"/>
        </w:rPr>
      </w:r>
      <w:r w:rsidR="002B1E01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="002062D9" w:rsidRPr="00EA6280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bookmarkEnd w:id="1"/>
    </w:p>
    <w:p w14:paraId="00B9EDA5" w14:textId="4D8A2253" w:rsidR="00074BE8" w:rsidRPr="00074BE8" w:rsidRDefault="00074BE8" w:rsidP="00074BE8">
      <w:pPr>
        <w:tabs>
          <w:tab w:val="left" w:pos="13892"/>
        </w:tabs>
        <w:spacing w:after="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074BE8">
        <w:rPr>
          <w:rFonts w:ascii="Times New Roman" w:hAnsi="Times New Roman" w:cs="Times New Roman"/>
          <w:i/>
          <w:iCs/>
          <w:sz w:val="32"/>
          <w:szCs w:val="32"/>
          <w:u w:val="single"/>
        </w:rPr>
        <w:t>Степен</w:t>
      </w:r>
      <w:r w:rsidRPr="00EA6280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  <w:r w:rsidR="00B4250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062D9" w:rsidRPr="00EA6280">
        <w:rPr>
          <w:rFonts w:ascii="Times New Roman" w:hAnsi="Times New Roman" w:cs="Times New Roman"/>
          <w:sz w:val="32"/>
          <w:szCs w:val="32"/>
          <w:lang w:val="en-US"/>
        </w:rPr>
        <w:fldChar w:fldCharType="begin">
          <w:ffData>
            <w:name w:val="Dropdown3"/>
            <w:enabled/>
            <w:calcOnExit w:val="0"/>
            <w:ddList>
              <w:listEntry w:val="Изберете ..."/>
              <w:listEntry w:val="Бакалавър"/>
              <w:listEntry w:val="Магистър"/>
              <w:listEntry w:val="Доктор"/>
            </w:ddList>
          </w:ffData>
        </w:fldChar>
      </w:r>
      <w:bookmarkStart w:id="2" w:name="Dropdown3"/>
      <w:r w:rsidR="002062D9" w:rsidRPr="00EA6280">
        <w:rPr>
          <w:rFonts w:ascii="Times New Roman" w:hAnsi="Times New Roman" w:cs="Times New Roman"/>
          <w:sz w:val="32"/>
          <w:szCs w:val="32"/>
          <w:lang w:val="en-US"/>
        </w:rPr>
        <w:instrText xml:space="preserve"> FORMDROPDOWN </w:instrText>
      </w:r>
      <w:r w:rsidR="002B1E01">
        <w:rPr>
          <w:rFonts w:ascii="Times New Roman" w:hAnsi="Times New Roman" w:cs="Times New Roman"/>
          <w:sz w:val="32"/>
          <w:szCs w:val="32"/>
          <w:lang w:val="en-US"/>
        </w:rPr>
      </w:r>
      <w:r w:rsidR="002B1E01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="002062D9" w:rsidRPr="00EA6280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bookmarkEnd w:id="2"/>
    </w:p>
    <w:p w14:paraId="1BD8A942" w14:textId="11E9B324" w:rsidR="00074BE8" w:rsidRPr="00EA6280" w:rsidRDefault="00074BE8" w:rsidP="00074BE8">
      <w:pPr>
        <w:tabs>
          <w:tab w:val="left" w:pos="13892"/>
        </w:tabs>
        <w:spacing w:after="36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074BE8">
        <w:rPr>
          <w:rFonts w:ascii="Times New Roman" w:hAnsi="Times New Roman" w:cs="Times New Roman"/>
          <w:i/>
          <w:iCs/>
          <w:sz w:val="32"/>
          <w:szCs w:val="32"/>
          <w:u w:val="single"/>
        </w:rPr>
        <w:t>Учебна година</w:t>
      </w:r>
      <w:r w:rsidRPr="00EA6280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  <w:r w:rsidR="00B4250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EA6280" w:rsidRPr="00EA6280">
        <w:rPr>
          <w:rFonts w:ascii="Times New Roman" w:hAnsi="Times New Roman" w:cs="Times New Roman"/>
          <w:sz w:val="32"/>
          <w:szCs w:val="32"/>
          <w:lang w:val="en-US"/>
        </w:rPr>
        <w:fldChar w:fldCharType="begin">
          <w:ffData>
            <w:name w:val="Dropdown4"/>
            <w:enabled/>
            <w:calcOnExit w:val="0"/>
            <w:ddList>
              <w:listEntry w:val="Изберете ..."/>
              <w:listEntry w:val="2020/2021"/>
              <w:listEntry w:val="2021/2022"/>
              <w:listEntry w:val="2022/2023"/>
              <w:listEntry w:val="2023/2024"/>
              <w:listEntry w:val="2024/2025"/>
            </w:ddList>
          </w:ffData>
        </w:fldChar>
      </w:r>
      <w:bookmarkStart w:id="3" w:name="Dropdown4"/>
      <w:r w:rsidR="00EA6280" w:rsidRPr="00EA6280">
        <w:rPr>
          <w:rFonts w:ascii="Times New Roman" w:hAnsi="Times New Roman" w:cs="Times New Roman"/>
          <w:sz w:val="32"/>
          <w:szCs w:val="32"/>
          <w:lang w:val="en-US"/>
        </w:rPr>
        <w:instrText xml:space="preserve"> FORMDROPDOWN </w:instrText>
      </w:r>
      <w:r w:rsidR="002B1E01">
        <w:rPr>
          <w:rFonts w:ascii="Times New Roman" w:hAnsi="Times New Roman" w:cs="Times New Roman"/>
          <w:sz w:val="32"/>
          <w:szCs w:val="32"/>
          <w:lang w:val="en-US"/>
        </w:rPr>
      </w:r>
      <w:r w:rsidR="002B1E01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="00EA6280" w:rsidRPr="00EA6280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bookmarkEnd w:id="3"/>
    </w:p>
    <w:p w14:paraId="0AC7FDA1" w14:textId="16A9FA08" w:rsidR="00074BE8" w:rsidRPr="00074BE8" w:rsidRDefault="00074BE8" w:rsidP="00385B08">
      <w:pPr>
        <w:spacing w:before="240" w:after="24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074BE8">
        <w:rPr>
          <w:rFonts w:ascii="Times New Roman" w:hAnsi="Times New Roman" w:cs="Times New Roman"/>
          <w:i/>
          <w:iCs/>
          <w:sz w:val="32"/>
          <w:szCs w:val="32"/>
          <w:u w:val="single"/>
        </w:rPr>
        <w:t>Курс</w:t>
      </w:r>
      <w:r w:rsidRPr="00385B08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B42500" w:rsidRPr="00385B08">
        <w:rPr>
          <w:rFonts w:ascii="Times New Roman" w:hAnsi="Times New Roman" w:cs="Times New Roman"/>
          <w:sz w:val="32"/>
          <w:szCs w:val="32"/>
        </w:rPr>
        <w:t xml:space="preserve"> </w:t>
      </w:r>
      <w:r w:rsidR="00EA6280" w:rsidRPr="00385B08">
        <w:rPr>
          <w:rFonts w:ascii="Times New Roman" w:hAnsi="Times New Roman" w:cs="Times New Roman"/>
          <w:sz w:val="32"/>
          <w:szCs w:val="32"/>
          <w:lang w:val="en-US"/>
        </w:rPr>
        <w:fldChar w:fldCharType="begin">
          <w:ffData>
            <w:name w:val="Dropdown5"/>
            <w:enabled/>
            <w:calcOnExit w:val="0"/>
            <w:ddList>
              <w:listEntry w:val="Изберете ..."/>
              <w:listEntry w:val="I"/>
              <w:listEntry w:val="II"/>
              <w:listEntry w:val="III"/>
              <w:listEntry w:val="IV"/>
              <w:listEntry w:val="V"/>
              <w:listEntry w:val="VI"/>
            </w:ddList>
          </w:ffData>
        </w:fldChar>
      </w:r>
      <w:bookmarkStart w:id="4" w:name="Dropdown5"/>
      <w:r w:rsidR="00EA6280" w:rsidRPr="00385B08">
        <w:rPr>
          <w:rFonts w:ascii="Times New Roman" w:hAnsi="Times New Roman" w:cs="Times New Roman"/>
          <w:sz w:val="32"/>
          <w:szCs w:val="32"/>
          <w:lang w:val="en-US"/>
        </w:rPr>
        <w:instrText xml:space="preserve"> FORMDROPDOWN </w:instrText>
      </w:r>
      <w:r w:rsidR="002B1E01" w:rsidRPr="00385B08">
        <w:rPr>
          <w:rFonts w:ascii="Times New Roman" w:hAnsi="Times New Roman" w:cs="Times New Roman"/>
          <w:sz w:val="32"/>
          <w:szCs w:val="32"/>
          <w:lang w:val="en-US"/>
        </w:rPr>
      </w:r>
      <w:r w:rsidR="002B1E01" w:rsidRPr="00385B08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="00EA6280" w:rsidRPr="00385B08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bookmarkEnd w:id="4"/>
      <w:r w:rsidRPr="00385B08">
        <w:rPr>
          <w:rFonts w:ascii="Times New Roman" w:hAnsi="Times New Roman" w:cs="Times New Roman"/>
          <w:sz w:val="32"/>
          <w:szCs w:val="32"/>
        </w:rPr>
        <w:t xml:space="preserve"> </w:t>
      </w:r>
      <w:r w:rsidR="00EA6280" w:rsidRPr="00385B08">
        <w:rPr>
          <w:rFonts w:ascii="Times New Roman" w:hAnsi="Times New Roman" w:cs="Times New Roman"/>
          <w:sz w:val="32"/>
          <w:szCs w:val="32"/>
        </w:rPr>
        <w:tab/>
      </w:r>
      <w:r w:rsidRPr="00074BE8">
        <w:rPr>
          <w:rFonts w:ascii="Times New Roman" w:hAnsi="Times New Roman" w:cs="Times New Roman"/>
          <w:i/>
          <w:iCs/>
          <w:sz w:val="32"/>
          <w:szCs w:val="32"/>
          <w:u w:val="single"/>
        </w:rPr>
        <w:t>Група</w:t>
      </w:r>
      <w:r w:rsidRPr="003A165F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B42500" w:rsidRPr="003A165F">
        <w:rPr>
          <w:rFonts w:ascii="Times New Roman" w:hAnsi="Times New Roman" w:cs="Times New Roman"/>
          <w:sz w:val="32"/>
          <w:szCs w:val="32"/>
        </w:rPr>
        <w:t xml:space="preserve"> </w:t>
      </w:r>
      <w:r w:rsidR="00EA6280" w:rsidRPr="003A165F">
        <w:rPr>
          <w:rFonts w:ascii="Times New Roman" w:hAnsi="Times New Roman" w:cs="Times New Roman"/>
          <w:sz w:val="32"/>
          <w:szCs w:val="32"/>
          <w:lang w:val="en-US"/>
        </w:rPr>
        <w:fldChar w:fldCharType="begin">
          <w:ffData>
            <w:name w:val="Dropdown6"/>
            <w:enabled/>
            <w:calcOnExit w:val="0"/>
            <w:ddList>
              <w:listEntry w:val="Изберете ..."/>
              <w:listEntry w:val="1"/>
              <w:listEntry w:val="2"/>
              <w:listEntry w:val="3"/>
              <w:listEntry w:val="4"/>
              <w:listEntry w:val="5"/>
            </w:ddList>
          </w:ffData>
        </w:fldChar>
      </w:r>
      <w:bookmarkStart w:id="5" w:name="Dropdown6"/>
      <w:r w:rsidR="00EA6280" w:rsidRPr="003A165F">
        <w:rPr>
          <w:rFonts w:ascii="Times New Roman" w:hAnsi="Times New Roman" w:cs="Times New Roman"/>
          <w:sz w:val="32"/>
          <w:szCs w:val="32"/>
          <w:lang w:val="en-US"/>
        </w:rPr>
        <w:instrText xml:space="preserve"> FORMDROPDOWN </w:instrText>
      </w:r>
      <w:r w:rsidR="002B1E01" w:rsidRPr="003A165F">
        <w:rPr>
          <w:rFonts w:ascii="Times New Roman" w:hAnsi="Times New Roman" w:cs="Times New Roman"/>
          <w:sz w:val="32"/>
          <w:szCs w:val="32"/>
          <w:lang w:val="en-US"/>
        </w:rPr>
      </w:r>
      <w:r w:rsidR="002B1E01" w:rsidRPr="003A165F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="00EA6280" w:rsidRPr="003A165F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bookmarkEnd w:id="5"/>
      <w:r w:rsidRPr="003A16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A6280" w:rsidRPr="003A165F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 w:rsidRPr="00074BE8">
        <w:rPr>
          <w:rFonts w:ascii="Times New Roman" w:hAnsi="Times New Roman" w:cs="Times New Roman"/>
          <w:i/>
          <w:iCs/>
          <w:sz w:val="32"/>
          <w:szCs w:val="32"/>
          <w:u w:val="single"/>
        </w:rPr>
        <w:t>Подгрупа</w:t>
      </w:r>
      <w:r w:rsidRPr="003A165F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EA6280" w:rsidRPr="003A16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A6280" w:rsidRPr="003A165F">
        <w:rPr>
          <w:rFonts w:ascii="Times New Roman" w:hAnsi="Times New Roman" w:cs="Times New Roman"/>
          <w:sz w:val="32"/>
          <w:szCs w:val="32"/>
          <w:lang w:val="en-US"/>
        </w:rPr>
        <w:fldChar w:fldCharType="begin">
          <w:ffData>
            <w:name w:val="Dropdown7"/>
            <w:enabled/>
            <w:calcOnExit w:val="0"/>
            <w:ddList>
              <w:listEntry w:val="Изберете ..."/>
              <w:listEntry w:val="а"/>
              <w:listEntry w:val="б"/>
              <w:listEntry w:val="в"/>
            </w:ddList>
          </w:ffData>
        </w:fldChar>
      </w:r>
      <w:bookmarkStart w:id="6" w:name="Dropdown7"/>
      <w:r w:rsidR="00EA6280" w:rsidRPr="003A165F">
        <w:rPr>
          <w:rFonts w:ascii="Times New Roman" w:hAnsi="Times New Roman" w:cs="Times New Roman"/>
          <w:sz w:val="32"/>
          <w:szCs w:val="32"/>
          <w:lang w:val="en-US"/>
        </w:rPr>
        <w:instrText xml:space="preserve"> FORMDROPDOWN </w:instrText>
      </w:r>
      <w:r w:rsidR="002B1E01" w:rsidRPr="003A165F">
        <w:rPr>
          <w:rFonts w:ascii="Times New Roman" w:hAnsi="Times New Roman" w:cs="Times New Roman"/>
          <w:sz w:val="32"/>
          <w:szCs w:val="32"/>
          <w:lang w:val="en-US"/>
        </w:rPr>
      </w:r>
      <w:r w:rsidR="002B1E01" w:rsidRPr="003A165F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="00EA6280" w:rsidRPr="003A165F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bookmarkEnd w:id="6"/>
    </w:p>
    <w:p w14:paraId="498ABBD5" w14:textId="77777777" w:rsidR="00074BE8" w:rsidRDefault="00074BE8" w:rsidP="00074BE8">
      <w:pPr>
        <w:tabs>
          <w:tab w:val="left" w:pos="1276"/>
          <w:tab w:val="left" w:pos="13892"/>
        </w:tabs>
        <w:spacing w:after="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8"/>
        <w:gridCol w:w="1027"/>
        <w:gridCol w:w="1185"/>
        <w:gridCol w:w="1272"/>
        <w:gridCol w:w="1275"/>
        <w:gridCol w:w="1265"/>
        <w:gridCol w:w="1688"/>
        <w:gridCol w:w="1688"/>
        <w:gridCol w:w="1690"/>
        <w:gridCol w:w="1551"/>
        <w:gridCol w:w="1629"/>
      </w:tblGrid>
      <w:tr w:rsidR="00F25199" w:rsidRPr="00F25199" w14:paraId="08C99562" w14:textId="77777777" w:rsidTr="002F421F">
        <w:trPr>
          <w:trHeight w:val="296"/>
        </w:trPr>
        <w:tc>
          <w:tcPr>
            <w:tcW w:w="1121" w:type="dxa"/>
            <w:vMerge w:val="restart"/>
            <w:vAlign w:val="center"/>
          </w:tcPr>
          <w:p w14:paraId="00DF1992" w14:textId="1531585B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№ по ред</w:t>
            </w:r>
          </w:p>
        </w:tc>
        <w:tc>
          <w:tcPr>
            <w:tcW w:w="1001" w:type="dxa"/>
            <w:vMerge w:val="restart"/>
            <w:vAlign w:val="center"/>
          </w:tcPr>
          <w:p w14:paraId="09E4A2DA" w14:textId="26E0DB94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Записал се Да</w:t>
            </w:r>
            <w:r w:rsidRPr="00385B08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385B08">
              <w:rPr>
                <w:rFonts w:ascii="Times New Roman" w:hAnsi="Times New Roman" w:cs="Times New Roman"/>
                <w:b/>
                <w:bCs/>
              </w:rPr>
              <w:t>Не</w:t>
            </w:r>
          </w:p>
        </w:tc>
        <w:tc>
          <w:tcPr>
            <w:tcW w:w="1188" w:type="dxa"/>
            <w:vMerge w:val="restart"/>
            <w:vAlign w:val="center"/>
          </w:tcPr>
          <w:p w14:paraId="23484122" w14:textId="7250D2E8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Име</w:t>
            </w:r>
          </w:p>
        </w:tc>
        <w:tc>
          <w:tcPr>
            <w:tcW w:w="1273" w:type="dxa"/>
            <w:vMerge w:val="restart"/>
            <w:vAlign w:val="center"/>
          </w:tcPr>
          <w:p w14:paraId="25F7880E" w14:textId="4FFDD948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Презиме</w:t>
            </w:r>
          </w:p>
        </w:tc>
        <w:tc>
          <w:tcPr>
            <w:tcW w:w="1276" w:type="dxa"/>
            <w:vMerge w:val="restart"/>
            <w:vAlign w:val="center"/>
          </w:tcPr>
          <w:p w14:paraId="242B50D0" w14:textId="190D1B11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Фамилия</w:t>
            </w:r>
          </w:p>
        </w:tc>
        <w:tc>
          <w:tcPr>
            <w:tcW w:w="1268" w:type="dxa"/>
            <w:vMerge w:val="restart"/>
            <w:vAlign w:val="center"/>
          </w:tcPr>
          <w:p w14:paraId="2CC7F93B" w14:textId="47FF967C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Фак. №</w:t>
            </w:r>
          </w:p>
        </w:tc>
        <w:tc>
          <w:tcPr>
            <w:tcW w:w="5075" w:type="dxa"/>
            <w:gridSpan w:val="3"/>
            <w:vAlign w:val="center"/>
          </w:tcPr>
          <w:p w14:paraId="269D5260" w14:textId="5E996259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Предмети</w:t>
            </w:r>
          </w:p>
        </w:tc>
        <w:tc>
          <w:tcPr>
            <w:tcW w:w="3186" w:type="dxa"/>
            <w:gridSpan w:val="2"/>
            <w:vAlign w:val="center"/>
          </w:tcPr>
          <w:p w14:paraId="1F1F248A" w14:textId="086C0CBD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Среден успех</w:t>
            </w:r>
          </w:p>
        </w:tc>
      </w:tr>
      <w:tr w:rsidR="00F25199" w:rsidRPr="00F25199" w14:paraId="1E0D32D2" w14:textId="77777777" w:rsidTr="002F421F">
        <w:trPr>
          <w:trHeight w:val="564"/>
        </w:trPr>
        <w:tc>
          <w:tcPr>
            <w:tcW w:w="1121" w:type="dxa"/>
            <w:vMerge/>
            <w:vAlign w:val="center"/>
          </w:tcPr>
          <w:p w14:paraId="7C379F4C" w14:textId="77777777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01" w:type="dxa"/>
            <w:vMerge/>
            <w:vAlign w:val="center"/>
          </w:tcPr>
          <w:p w14:paraId="7CE717D3" w14:textId="77777777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8" w:type="dxa"/>
            <w:vMerge/>
            <w:vAlign w:val="center"/>
          </w:tcPr>
          <w:p w14:paraId="4889E52D" w14:textId="77777777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3" w:type="dxa"/>
            <w:vMerge/>
            <w:vAlign w:val="center"/>
          </w:tcPr>
          <w:p w14:paraId="6D29BBFF" w14:textId="77777777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vMerge/>
            <w:vAlign w:val="center"/>
          </w:tcPr>
          <w:p w14:paraId="751E1EDE" w14:textId="77777777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8" w:type="dxa"/>
            <w:vMerge/>
            <w:vAlign w:val="center"/>
          </w:tcPr>
          <w:p w14:paraId="1F9326F5" w14:textId="77777777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1" w:type="dxa"/>
            <w:vAlign w:val="center"/>
          </w:tcPr>
          <w:p w14:paraId="6B4A45AA" w14:textId="7B54C135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Анализ</w:t>
            </w:r>
          </w:p>
        </w:tc>
        <w:tc>
          <w:tcPr>
            <w:tcW w:w="1691" w:type="dxa"/>
            <w:vAlign w:val="center"/>
          </w:tcPr>
          <w:p w14:paraId="1B5F8199" w14:textId="64E2AD6B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ИТ-1</w:t>
            </w:r>
          </w:p>
        </w:tc>
        <w:tc>
          <w:tcPr>
            <w:tcW w:w="1693" w:type="dxa"/>
            <w:vAlign w:val="center"/>
          </w:tcPr>
          <w:p w14:paraId="39FB815B" w14:textId="5C676A37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Алгебра</w:t>
            </w:r>
          </w:p>
        </w:tc>
        <w:tc>
          <w:tcPr>
            <w:tcW w:w="1553" w:type="dxa"/>
            <w:vAlign w:val="center"/>
          </w:tcPr>
          <w:p w14:paraId="009E516F" w14:textId="2A970082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С думи</w:t>
            </w:r>
          </w:p>
        </w:tc>
        <w:tc>
          <w:tcPr>
            <w:tcW w:w="1633" w:type="dxa"/>
            <w:vAlign w:val="center"/>
          </w:tcPr>
          <w:p w14:paraId="54A6CCD7" w14:textId="544E8DE3" w:rsidR="00CD389A" w:rsidRPr="00385B08" w:rsidRDefault="00CD389A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B08">
              <w:rPr>
                <w:rFonts w:ascii="Times New Roman" w:hAnsi="Times New Roman" w:cs="Times New Roman"/>
                <w:b/>
                <w:bCs/>
              </w:rPr>
              <w:t>С цифри</w:t>
            </w:r>
          </w:p>
        </w:tc>
      </w:tr>
      <w:tr w:rsidR="00F25199" w:rsidRPr="00F25199" w14:paraId="1056B3E6" w14:textId="77777777" w:rsidTr="002F421F">
        <w:tc>
          <w:tcPr>
            <w:tcW w:w="1121" w:type="dxa"/>
          </w:tcPr>
          <w:p w14:paraId="38747C83" w14:textId="77777777" w:rsidR="00074BE8" w:rsidRPr="00385B08" w:rsidRDefault="00074BE8" w:rsidP="00F25199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67D971FF" w14:textId="0EA1BA8A" w:rsidR="00074BE8" w:rsidRPr="00385B08" w:rsidRDefault="00B42500" w:rsidP="00B42500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Отметни1"/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bookmarkEnd w:id="7"/>
          </w:p>
        </w:tc>
        <w:tc>
          <w:tcPr>
            <w:tcW w:w="1188" w:type="dxa"/>
            <w:vAlign w:val="center"/>
          </w:tcPr>
          <w:p w14:paraId="1BF73D9F" w14:textId="1B559196" w:rsidR="00074BE8" w:rsidRPr="00385B08" w:rsidRDefault="00B42500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1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bookmarkStart w:id="8" w:name="Текст1"/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273" w:type="dxa"/>
            <w:vAlign w:val="center"/>
          </w:tcPr>
          <w:p w14:paraId="7703CB82" w14:textId="2E1EBF1A" w:rsidR="00074BE8" w:rsidRPr="00385B08" w:rsidRDefault="00B42500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bookmarkStart w:id="9" w:name="Текст2"/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276" w:type="dxa"/>
            <w:vAlign w:val="center"/>
          </w:tcPr>
          <w:p w14:paraId="67A336C1" w14:textId="24ECEE3E" w:rsidR="00074BE8" w:rsidRPr="00385B08" w:rsidRDefault="00B42500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bookmarkStart w:id="10" w:name="Текст3"/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68" w:type="dxa"/>
            <w:vAlign w:val="center"/>
          </w:tcPr>
          <w:p w14:paraId="7B78861E" w14:textId="3B76069D" w:rsidR="00074BE8" w:rsidRPr="00385B08" w:rsidRDefault="00B42500" w:rsidP="00CD389A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Текст4"/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691" w:type="dxa"/>
            <w:vAlign w:val="center"/>
          </w:tcPr>
          <w:p w14:paraId="59BE1E57" w14:textId="30D7C9A5" w:rsidR="00074BE8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bookmarkStart w:id="12" w:name="Dropdown8"/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691" w:type="dxa"/>
            <w:vAlign w:val="center"/>
          </w:tcPr>
          <w:p w14:paraId="6D9EC9BE" w14:textId="6F156669" w:rsidR="00074BE8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bookmarkStart w:id="13" w:name="Dropdown9"/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693" w:type="dxa"/>
            <w:vAlign w:val="center"/>
          </w:tcPr>
          <w:p w14:paraId="7FAE6B91" w14:textId="2BB8B60D" w:rsidR="00074BE8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bookmarkStart w:id="14" w:name="Dropdown10"/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553" w:type="dxa"/>
            <w:vAlign w:val="center"/>
          </w:tcPr>
          <w:p w14:paraId="61618918" w14:textId="01BE8BEA" w:rsidR="00074BE8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bookmarkStart w:id="15" w:name="Dropdown11"/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bookmarkEnd w:id="15"/>
          </w:p>
        </w:tc>
        <w:tc>
          <w:tcPr>
            <w:tcW w:w="1633" w:type="dxa"/>
            <w:vAlign w:val="center"/>
          </w:tcPr>
          <w:p w14:paraId="75D53B73" w14:textId="7CCE17F6" w:rsidR="00074BE8" w:rsidRPr="00385B08" w:rsidRDefault="003A165F" w:rsidP="00E73757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Текст5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bookmarkStart w:id="16" w:name="Текст5"/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="002B1E01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t> </w:t>
            </w:r>
            <w:r w:rsidR="002B1E01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t> </w:t>
            </w:r>
            <w:r w:rsidR="002B1E01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t> </w:t>
            </w:r>
            <w:r w:rsidR="002B1E01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bookmarkEnd w:id="16"/>
          </w:p>
        </w:tc>
      </w:tr>
      <w:tr w:rsidR="003A165F" w:rsidRPr="00F25199" w14:paraId="63F3F83D" w14:textId="77777777" w:rsidTr="002F421F">
        <w:tc>
          <w:tcPr>
            <w:tcW w:w="1121" w:type="dxa"/>
          </w:tcPr>
          <w:p w14:paraId="6940419D" w14:textId="77777777" w:rsidR="003A165F" w:rsidRPr="00385B08" w:rsidRDefault="003A165F" w:rsidP="003A165F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612213AD" w14:textId="709736E6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Отметни2"/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bookmarkEnd w:id="17"/>
          </w:p>
        </w:tc>
        <w:tc>
          <w:tcPr>
            <w:tcW w:w="1188" w:type="dxa"/>
            <w:vAlign w:val="center"/>
          </w:tcPr>
          <w:p w14:paraId="7359C669" w14:textId="464DDC9F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1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561D9FEE" w14:textId="6A01284B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98D5BFB" w14:textId="3CF18C43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4F0E82F3" w14:textId="199EC2A7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7AC28B27" w14:textId="7A9E521D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14614012" w14:textId="26C10D63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71E3B167" w14:textId="572B4357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4719A578" w14:textId="31C3392C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3DEDB98C" w14:textId="29751B49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Текст5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  <w:tr w:rsidR="003A165F" w:rsidRPr="00F25199" w14:paraId="0F401ADD" w14:textId="77777777" w:rsidTr="002F421F">
        <w:tc>
          <w:tcPr>
            <w:tcW w:w="1121" w:type="dxa"/>
          </w:tcPr>
          <w:p w14:paraId="218727D6" w14:textId="77777777" w:rsidR="003A165F" w:rsidRPr="00385B08" w:rsidRDefault="003A165F" w:rsidP="003A165F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590FF0E4" w14:textId="00D00B09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Отметни3"/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bookmarkEnd w:id="18"/>
          </w:p>
        </w:tc>
        <w:tc>
          <w:tcPr>
            <w:tcW w:w="1188" w:type="dxa"/>
            <w:vAlign w:val="center"/>
          </w:tcPr>
          <w:p w14:paraId="539944DA" w14:textId="1F7F8850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1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39F339DC" w14:textId="7A9D30F6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2FF7E85" w14:textId="7B6C4DA4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5EA586BC" w14:textId="04EB8B96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0F2ED302" w14:textId="5B56A879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1261BF1C" w14:textId="2689FF87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4AED3E4F" w14:textId="171CA228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0A7C2BD4" w14:textId="40859047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58AA104C" w14:textId="5EFCD306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Текст5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  <w:tr w:rsidR="003A165F" w:rsidRPr="00F25199" w14:paraId="1A000B56" w14:textId="77777777" w:rsidTr="002F421F">
        <w:tc>
          <w:tcPr>
            <w:tcW w:w="1121" w:type="dxa"/>
          </w:tcPr>
          <w:p w14:paraId="29534F4D" w14:textId="77777777" w:rsidR="003A165F" w:rsidRPr="00385B08" w:rsidRDefault="003A165F" w:rsidP="003A165F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7C160D98" w14:textId="2B8391C5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Отметни4"/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bookmarkEnd w:id="19"/>
          </w:p>
        </w:tc>
        <w:tc>
          <w:tcPr>
            <w:tcW w:w="1188" w:type="dxa"/>
            <w:vAlign w:val="center"/>
          </w:tcPr>
          <w:p w14:paraId="75146B23" w14:textId="69FA0C7C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2B5F25B6" w14:textId="27CE6333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C3684AA" w14:textId="33C05E5D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528C6DE2" w14:textId="75F0F085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70606851" w14:textId="37481D3F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3D8ED6E0" w14:textId="6496C856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2BD61523" w14:textId="07906BE7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4EF59750" w14:textId="4A883C88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3EBAA95C" w14:textId="55E1865A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  <w:tr w:rsidR="003A165F" w:rsidRPr="00F25199" w14:paraId="2B8E3510" w14:textId="77777777" w:rsidTr="002F421F">
        <w:tc>
          <w:tcPr>
            <w:tcW w:w="1121" w:type="dxa"/>
          </w:tcPr>
          <w:p w14:paraId="4A035BB2" w14:textId="77777777" w:rsidR="003A165F" w:rsidRPr="00385B08" w:rsidRDefault="003A165F" w:rsidP="003A165F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7DE1AA7B" w14:textId="21FDF4E2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Отметни5"/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bookmarkEnd w:id="20"/>
          </w:p>
        </w:tc>
        <w:tc>
          <w:tcPr>
            <w:tcW w:w="1188" w:type="dxa"/>
            <w:vAlign w:val="center"/>
          </w:tcPr>
          <w:p w14:paraId="55562353" w14:textId="43671F76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1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6495FDB1" w14:textId="662ED66B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93267A2" w14:textId="2DE4BDEF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4DBEA71D" w14:textId="3B57455A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261DE7A4" w14:textId="1E0C6B22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644C4BD4" w14:textId="5D76BE3B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5E05E845" w14:textId="2F6CD732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23AC7A42" w14:textId="078EAEE3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2ADAEBA0" w14:textId="66D33E5B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  <w:tr w:rsidR="003A165F" w:rsidRPr="00F25199" w14:paraId="69C18F4F" w14:textId="77777777" w:rsidTr="002F421F">
        <w:tc>
          <w:tcPr>
            <w:tcW w:w="1121" w:type="dxa"/>
          </w:tcPr>
          <w:p w14:paraId="0F997ADE" w14:textId="77777777" w:rsidR="003A165F" w:rsidRPr="00385B08" w:rsidRDefault="003A165F" w:rsidP="003A165F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0E0B5A9D" w14:textId="2878D6D5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Отметни6"/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bookmarkEnd w:id="21"/>
          </w:p>
        </w:tc>
        <w:tc>
          <w:tcPr>
            <w:tcW w:w="1188" w:type="dxa"/>
            <w:vAlign w:val="center"/>
          </w:tcPr>
          <w:p w14:paraId="649FE2D8" w14:textId="43B3563C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64CE5FF1" w14:textId="393C5BFC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C439AD5" w14:textId="5BA1A8B7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2897C801" w14:textId="59F3E862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61E0940B" w14:textId="39CEBA98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7F9C6759" w14:textId="0700979A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2E35BD1D" w14:textId="3CC4A771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5EA4DE12" w14:textId="5F58723D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75E83EE3" w14:textId="0134CF36" w:rsidR="003A165F" w:rsidRPr="00385B08" w:rsidRDefault="003A165F" w:rsidP="003A165F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  <w:tr w:rsidR="00385B08" w:rsidRPr="00F25199" w14:paraId="0E5EEC28" w14:textId="77777777" w:rsidTr="002F421F">
        <w:tc>
          <w:tcPr>
            <w:tcW w:w="1121" w:type="dxa"/>
          </w:tcPr>
          <w:p w14:paraId="66EC8E2B" w14:textId="77777777" w:rsidR="00385B08" w:rsidRPr="00385B08" w:rsidRDefault="00385B08" w:rsidP="00385B08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1C17050E" w14:textId="19B129C0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188" w:type="dxa"/>
            <w:vAlign w:val="center"/>
          </w:tcPr>
          <w:p w14:paraId="3A29A01C" w14:textId="3C9B7814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1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69F02A96" w14:textId="335A5C20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D9EA338" w14:textId="2C8D0EB1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09E8764F" w14:textId="3A7978B0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360F7BCF" w14:textId="6117D05A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0B0D7624" w14:textId="69A0F36B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1E79F090" w14:textId="5EA75132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470E819B" w14:textId="53E2D8A2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128EE11E" w14:textId="409DA727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Текст5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  <w:tr w:rsidR="00385B08" w:rsidRPr="00F25199" w14:paraId="09E2EDCD" w14:textId="77777777" w:rsidTr="002F421F">
        <w:tc>
          <w:tcPr>
            <w:tcW w:w="1121" w:type="dxa"/>
          </w:tcPr>
          <w:p w14:paraId="1983EFD6" w14:textId="77777777" w:rsidR="00385B08" w:rsidRPr="00385B08" w:rsidRDefault="00385B08" w:rsidP="00385B08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75949D03" w14:textId="7B225702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188" w:type="dxa"/>
            <w:vAlign w:val="center"/>
          </w:tcPr>
          <w:p w14:paraId="615865BD" w14:textId="6F70F1BE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1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1743E1FF" w14:textId="5AF6F657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241C16A" w14:textId="4F554C3C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4FA5C7D0" w14:textId="165A7177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25EF5B45" w14:textId="26BFA9A4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6A8D1E56" w14:textId="21DBB007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42D1B2E4" w14:textId="03FCBFE8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01C8B304" w14:textId="125AE613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0B88604C" w14:textId="4439229F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Текст5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  <w:tr w:rsidR="00385B08" w:rsidRPr="00F25199" w14:paraId="31C6AD96" w14:textId="77777777" w:rsidTr="002F421F">
        <w:tc>
          <w:tcPr>
            <w:tcW w:w="1121" w:type="dxa"/>
          </w:tcPr>
          <w:p w14:paraId="3569EEA9" w14:textId="77777777" w:rsidR="00385B08" w:rsidRPr="00385B08" w:rsidRDefault="00385B08" w:rsidP="00385B08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3BF58BA2" w14:textId="5EF1FEAF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188" w:type="dxa"/>
            <w:vAlign w:val="center"/>
          </w:tcPr>
          <w:p w14:paraId="55FA8F35" w14:textId="04C46003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1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0854B76E" w14:textId="7CA3FDCC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50D9BE7" w14:textId="3A4C697B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6622B572" w14:textId="20775C97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5C97D005" w14:textId="1E27DC95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47144873" w14:textId="7A45FDCB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702C4E8C" w14:textId="6A264164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6ECE4AD7" w14:textId="58A781DA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7B1A0F37" w14:textId="2D2D70F2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Текст5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  <w:tr w:rsidR="00385B08" w:rsidRPr="00F25199" w14:paraId="50E2500E" w14:textId="77777777" w:rsidTr="002F421F">
        <w:tc>
          <w:tcPr>
            <w:tcW w:w="1121" w:type="dxa"/>
          </w:tcPr>
          <w:p w14:paraId="1201CF23" w14:textId="77777777" w:rsidR="00385B08" w:rsidRPr="00385B08" w:rsidRDefault="00385B08" w:rsidP="00385B08">
            <w:pPr>
              <w:pStyle w:val="a4"/>
              <w:numPr>
                <w:ilvl w:val="0"/>
                <w:numId w:val="1"/>
              </w:num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001" w:type="dxa"/>
          </w:tcPr>
          <w:p w14:paraId="6A74215E" w14:textId="4352CB35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Отметни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FORMCHECKBOX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188" w:type="dxa"/>
            <w:vAlign w:val="center"/>
          </w:tcPr>
          <w:p w14:paraId="04310112" w14:textId="5A4A7B2E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6702D4EC" w14:textId="76648620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2AF4337" w14:textId="097A617B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100"/>
                    <w:format w:val="Първа главна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48B27AE2" w14:textId="36FA55DE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noProof/>
                <w:sz w:val="18"/>
                <w:szCs w:val="18"/>
              </w:rPr>
              <w:t> </w: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02210B25" w14:textId="3CBD099A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1" w:type="dxa"/>
            <w:vAlign w:val="center"/>
          </w:tcPr>
          <w:p w14:paraId="48B53227" w14:textId="3B263EA0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93" w:type="dxa"/>
            <w:vAlign w:val="center"/>
          </w:tcPr>
          <w:p w14:paraId="6A51E659" w14:textId="453D4642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Не се явил"/>
                    <w:listEntry w:val="2"/>
                    <w:listEntry w:val="3"/>
                    <w:listEntry w:val="4"/>
                    <w:listEntry w:val="5"/>
                    <w:listEntry w:val="6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</w:r>
            <w:r w:rsidRPr="00385B0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14:paraId="62FECF8D" w14:textId="5ABD2C6A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Изберете ..."/>
                    <w:listEntry w:val="Слаб "/>
                    <w:listEntry w:val="Среден"/>
                    <w:listEntry w:val="Добър"/>
                    <w:listEntry w:val="Мн. добър"/>
                    <w:listEntry w:val="Отличен"/>
                  </w:ddLis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FORMDROPDOWN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1633" w:type="dxa"/>
            <w:vAlign w:val="center"/>
          </w:tcPr>
          <w:p w14:paraId="646D51A7" w14:textId="265DC191" w:rsidR="00385B08" w:rsidRPr="00385B08" w:rsidRDefault="00385B08" w:rsidP="00385B08">
            <w:pPr>
              <w:tabs>
                <w:tab w:val="left" w:pos="1276"/>
                <w:tab w:val="left" w:pos="13892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 ##0,00"/>
                  </w:textInput>
                </w:ffData>
              </w:fldCha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instrText xml:space="preserve"> FORMTEXT </w:instrTex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noProof/>
                <w:sz w:val="18"/>
                <w:szCs w:val="18"/>
                <w:u w:val="single"/>
                <w:lang w:val="en-US"/>
              </w:rPr>
              <w:t> </w:t>
            </w:r>
            <w:r w:rsidRPr="00385B08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</w:tr>
    </w:tbl>
    <w:p w14:paraId="05572D30" w14:textId="77777777" w:rsidR="00074BE8" w:rsidRPr="00F25199" w:rsidRDefault="00074BE8" w:rsidP="00074BE8">
      <w:pPr>
        <w:tabs>
          <w:tab w:val="left" w:pos="1276"/>
          <w:tab w:val="left" w:pos="13892"/>
        </w:tabs>
        <w:spacing w:after="0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</w:p>
    <w:p w14:paraId="17B2E6B6" w14:textId="77777777" w:rsidR="00074BE8" w:rsidRPr="00074BE8" w:rsidRDefault="00074BE8" w:rsidP="00074BE8">
      <w:pPr>
        <w:tabs>
          <w:tab w:val="left" w:pos="13892"/>
        </w:tabs>
        <w:spacing w:after="960"/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sectPr w:rsidR="00074BE8" w:rsidRPr="00074BE8" w:rsidSect="000062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106BD"/>
    <w:multiLevelType w:val="hybridMultilevel"/>
    <w:tmpl w:val="2CF86E80"/>
    <w:lvl w:ilvl="0" w:tplc="D1C85F8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1"/>
    <w:rsid w:val="00006241"/>
    <w:rsid w:val="00074BE8"/>
    <w:rsid w:val="002062D9"/>
    <w:rsid w:val="00295F0A"/>
    <w:rsid w:val="002B1E01"/>
    <w:rsid w:val="002F421F"/>
    <w:rsid w:val="00385B08"/>
    <w:rsid w:val="003A165F"/>
    <w:rsid w:val="00547ABF"/>
    <w:rsid w:val="00B42500"/>
    <w:rsid w:val="00CD389A"/>
    <w:rsid w:val="00E73757"/>
    <w:rsid w:val="00EA6280"/>
    <w:rsid w:val="00F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6BF4"/>
  <w15:chartTrackingRefBased/>
  <w15:docId w15:val="{9122E79F-AF6E-4E69-9324-38987423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3F413-2CBB-4AA9-80A6-A812C2D8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Упражнение 3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3</cp:revision>
  <dcterms:created xsi:type="dcterms:W3CDTF">2021-01-25T15:16:00Z</dcterms:created>
  <dcterms:modified xsi:type="dcterms:W3CDTF">2021-01-25T15:16:00Z</dcterms:modified>
</cp:coreProperties>
</file>